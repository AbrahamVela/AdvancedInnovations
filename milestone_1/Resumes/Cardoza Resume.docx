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4F4E" w14:textId="77777777" w:rsidR="00FE0204" w:rsidRDefault="00FE02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8D943D1" wp14:editId="220B8337">
                <wp:simplePos x="0" y="0"/>
                <wp:positionH relativeFrom="page">
                  <wp:posOffset>327660</wp:posOffset>
                </wp:positionH>
                <wp:positionV relativeFrom="page">
                  <wp:posOffset>327660</wp:posOffset>
                </wp:positionV>
                <wp:extent cx="7132320" cy="9418320"/>
                <wp:effectExtent l="0" t="0" r="27940" b="2413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41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91800</wp14:pctWidth>
                </wp14:sizeRelH>
                <wp14:sizeRelV relativeFrom="page">
                  <wp14:pctHeight>93700</wp14:pctHeight>
                </wp14:sizeRelV>
              </wp:anchor>
            </w:drawing>
          </mc:Choice>
          <mc:Fallback>
            <w:pict>
              <v:rect w14:anchorId="2F1C36A1" id="Rectangle 3" o:spid="_x0000_s1026" alt="&quot;&quot;" style="position:absolute;margin-left:25.8pt;margin-top:25.8pt;width:561.6pt;height:741.6pt;z-index:-251657216;visibility:visible;mso-wrap-style:square;mso-width-percent:918;mso-height-percent:937;mso-wrap-distance-left:9pt;mso-wrap-distance-top:0;mso-wrap-distance-right:9pt;mso-wrap-distance-bottom:0;mso-position-horizontal:absolute;mso-position-horizontal-relative:page;mso-position-vertical:absolute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" filled="f" strokecolor="#d8d8d8 [2732]" strokeweight=".5pt">
                <w10:wrap anchorx="page" anchory="page"/>
                <w10:anchorlock/>
              </v:rect>
            </w:pict>
          </mc:Fallback>
        </mc:AlternateContent>
      </w:r>
    </w:p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07C8CDC6" w14:textId="77777777" w:rsidTr="00FE0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</w:tcPr>
          <w:p w14:paraId="358343B2" w14:textId="5BF5738B" w:rsidR="00384F21" w:rsidRPr="00384F21" w:rsidRDefault="00133D87" w:rsidP="004F54F0">
            <w:pPr>
              <w:pStyle w:val="Title"/>
            </w:pPr>
            <w:r>
              <w:t>Korbin Cardoza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14:paraId="7FC6DF13" w14:textId="77777777" w:rsidTr="00FE0204">
        <w:trPr>
          <w:trHeight w:val="598"/>
        </w:trPr>
        <w:tc>
          <w:tcPr>
            <w:tcW w:w="4680" w:type="dxa"/>
          </w:tcPr>
          <w:p w14:paraId="3D8ACAB2" w14:textId="39EF3C8C" w:rsidR="00910CBB" w:rsidRPr="00F14524" w:rsidRDefault="00133D87" w:rsidP="00F14524">
            <w:pPr>
              <w:pStyle w:val="ContactInfo"/>
            </w:pPr>
            <w:r>
              <w:t>(503) 510 - 1019</w:t>
            </w:r>
          </w:p>
          <w:p w14:paraId="266A2CB4" w14:textId="0BA1EA2E" w:rsidR="00133D87" w:rsidRDefault="00133D87" w:rsidP="00133D87">
            <w:pPr>
              <w:pStyle w:val="ContactInfo"/>
            </w:pPr>
            <w:r>
              <w:t>5710 Joseph St SE Salem, OR,</w:t>
            </w:r>
          </w:p>
          <w:p w14:paraId="108ED71F" w14:textId="09A14A09" w:rsidR="00910CBB" w:rsidRDefault="00133D87" w:rsidP="00133D87">
            <w:pPr>
              <w:pStyle w:val="ContactInfo"/>
            </w:pPr>
            <w:r>
              <w:t>97317</w:t>
            </w:r>
          </w:p>
        </w:tc>
        <w:tc>
          <w:tcPr>
            <w:tcW w:w="4680" w:type="dxa"/>
          </w:tcPr>
          <w:p w14:paraId="52DF8C8A" w14:textId="0935C1F9" w:rsidR="00910CBB" w:rsidRPr="00F14524" w:rsidRDefault="00133D87" w:rsidP="00F14524">
            <w:pPr>
              <w:pStyle w:val="ContactInfoRight"/>
            </w:pPr>
            <w:r>
              <w:t>Korb14.rs@gmail.com</w:t>
            </w:r>
          </w:p>
          <w:p w14:paraId="651F6086" w14:textId="6633C989" w:rsidR="00910CBB" w:rsidRDefault="00910CBB" w:rsidP="00F14524">
            <w:pPr>
              <w:pStyle w:val="ContactInfoRight"/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33"/>
        <w:gridCol w:w="7327"/>
      </w:tblGrid>
      <w:tr w:rsidR="001E5C69" w14:paraId="72EA48E1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B68D969" w14:textId="0A11518D" w:rsidR="001E5C69" w:rsidRPr="00024E30" w:rsidRDefault="00975175" w:rsidP="002B7E4E">
            <w:pPr>
              <w:pStyle w:val="Heading1"/>
            </w:pPr>
            <w:r>
              <w:t>Awards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694E36" w14:textId="4D40EAAF" w:rsidR="00384F21" w:rsidRPr="00617226" w:rsidRDefault="00975175" w:rsidP="006E1E22">
            <w:r>
              <w:t xml:space="preserve">Academic Honor </w:t>
            </w:r>
            <w:r w:rsidR="00DC6AC0">
              <w:t>Roll</w:t>
            </w:r>
            <w:r w:rsidR="006F7956">
              <w:t>.</w:t>
            </w:r>
          </w:p>
        </w:tc>
      </w:tr>
      <w:tr w:rsidR="00910CBB" w14:paraId="3CAFDC9C" w14:textId="77777777" w:rsidTr="00D22188">
        <w:sdt>
          <w:sdtPr>
            <w:alias w:val="Skills &amp; Abilities:"/>
            <w:tag w:val="Skills &amp; Abilities:"/>
            <w:id w:val="5444160"/>
            <w:placeholder>
              <w:docPart w:val="EA25E72013C04FB69431C2DABAFD909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20FAC2B9" w14:textId="77777777" w:rsidR="00910CBB" w:rsidRPr="002B7E4E" w:rsidRDefault="00D13586" w:rsidP="002B7E4E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F0CE4BC" w14:textId="5DD9003F" w:rsidR="00A9541B" w:rsidRPr="009F50CC" w:rsidRDefault="00835823" w:rsidP="00D13586">
            <w:r>
              <w:t xml:space="preserve">C++, C, JavaScript, HTML, CSS, C#, SQL, .Net, AWS, SQL, Azure, Git, </w:t>
            </w:r>
            <w:r w:rsidR="0020193A">
              <w:t>Scrum ,</w:t>
            </w:r>
            <w:r>
              <w:t>Windows, Linux, Problem Solving.</w:t>
            </w:r>
          </w:p>
        </w:tc>
      </w:tr>
      <w:tr w:rsidR="00910CBB" w14:paraId="1BDDE934" w14:textId="77777777" w:rsidTr="00D22188">
        <w:sdt>
          <w:sdtPr>
            <w:alias w:val="Experience:"/>
            <w:tag w:val="Experience:"/>
            <w:id w:val="5444170"/>
            <w:placeholder>
              <w:docPart w:val="5D4618A1C3ED448F8F8ACAE8C6020F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41AF1E1F" w14:textId="77777777" w:rsidR="00910CBB" w:rsidRPr="00024E30" w:rsidRDefault="00D13586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6234FBE" w14:textId="45361C01" w:rsidR="00910CBB" w:rsidRPr="00AE7A54" w:rsidRDefault="0020193A" w:rsidP="00AE7A54">
            <w:pPr>
              <w:pStyle w:val="Heading2"/>
            </w:pPr>
            <w:r w:rsidRPr="0020193A">
              <w:t>Jun</w:t>
            </w:r>
            <w:r>
              <w:t>e</w:t>
            </w:r>
            <w:r w:rsidRPr="0020193A">
              <w:t xml:space="preserve"> 2016 - </w:t>
            </w:r>
            <w:r>
              <w:t>October</w:t>
            </w:r>
            <w:r w:rsidRPr="0020193A">
              <w:t xml:space="preserve"> 2018</w:t>
            </w:r>
          </w:p>
          <w:p w14:paraId="43B72CFA" w14:textId="754DD58F" w:rsidR="00D13586" w:rsidRDefault="0020193A" w:rsidP="001A2DAF">
            <w:r w:rsidRPr="0020193A">
              <w:t>D</w:t>
            </w:r>
            <w:r>
              <w:t>etailer</w:t>
            </w:r>
            <w:r w:rsidR="004513B2" w:rsidRPr="001A2DAF">
              <w:t xml:space="preserve">, </w:t>
            </w:r>
            <w:r w:rsidRPr="0020193A">
              <w:t>Power Nissan, Salem, OR</w:t>
            </w:r>
          </w:p>
          <w:p w14:paraId="46E54AAE" w14:textId="2D3C26C0" w:rsidR="001F6479" w:rsidRDefault="001F6479" w:rsidP="001F6479">
            <w:pPr>
              <w:pStyle w:val="ListBullet"/>
            </w:pPr>
            <w:r>
              <w:t>Cleaning vehicles</w:t>
            </w:r>
          </w:p>
          <w:p w14:paraId="656EE261" w14:textId="6784273E" w:rsidR="001F6479" w:rsidRDefault="001F6479" w:rsidP="001F6479">
            <w:pPr>
              <w:pStyle w:val="ListBullet"/>
            </w:pPr>
            <w:r>
              <w:t>Helping mechanics</w:t>
            </w:r>
          </w:p>
          <w:p w14:paraId="69EF9607" w14:textId="42F64A83" w:rsidR="001F6479" w:rsidRDefault="001F6479" w:rsidP="001F6479">
            <w:pPr>
              <w:pStyle w:val="ListBullet"/>
            </w:pPr>
            <w:r>
              <w:t>Training new employees</w:t>
            </w:r>
          </w:p>
          <w:p w14:paraId="65453D86" w14:textId="027DA9CE" w:rsidR="00910CBB" w:rsidRDefault="001F6479" w:rsidP="001F6479">
            <w:pPr>
              <w:pStyle w:val="ListBullet"/>
            </w:pPr>
            <w:r>
              <w:t>Helping customers</w:t>
            </w:r>
          </w:p>
          <w:p w14:paraId="2C561B31" w14:textId="2F951364" w:rsidR="00D13586" w:rsidRPr="001A2DAF" w:rsidRDefault="001F6479" w:rsidP="00D13586">
            <w:pPr>
              <w:pStyle w:val="ListBullet"/>
            </w:pPr>
            <w:r>
              <w:t>Managing employee schedules</w:t>
            </w:r>
          </w:p>
          <w:p w14:paraId="7E5DF4A6" w14:textId="7F7A4AD9" w:rsidR="00D13586" w:rsidRPr="00AE7A54" w:rsidRDefault="006F7956" w:rsidP="00EE0B8D">
            <w:pPr>
              <w:pStyle w:val="Heading2"/>
            </w:pPr>
            <w:r>
              <w:t>April</w:t>
            </w:r>
            <w:r w:rsidR="00FF5B46" w:rsidRPr="00FF5B46">
              <w:t xml:space="preserve"> 2020 </w:t>
            </w:r>
            <w:r w:rsidR="00FF5B46">
              <w:t>–</w:t>
            </w:r>
            <w:r w:rsidR="00FF5B46" w:rsidRPr="00FF5B46">
              <w:t xml:space="preserve"> </w:t>
            </w:r>
            <w:r w:rsidR="00FF5B46">
              <w:t>July 2021</w:t>
            </w:r>
          </w:p>
          <w:p w14:paraId="757F79F0" w14:textId="6AAEC939" w:rsidR="00D13586" w:rsidRDefault="00FF5B46" w:rsidP="00D13586">
            <w:pPr>
              <w:tabs>
                <w:tab w:val="left" w:pos="1891"/>
              </w:tabs>
            </w:pPr>
            <w:r w:rsidRPr="00FF5B46">
              <w:t>S</w:t>
            </w:r>
            <w:r>
              <w:t>ales</w:t>
            </w:r>
            <w:r w:rsidRPr="00FF5B46">
              <w:t xml:space="preserve"> P</w:t>
            </w:r>
            <w:r>
              <w:t>rofessional</w:t>
            </w:r>
            <w:r w:rsidR="00D13586">
              <w:t xml:space="preserve">, </w:t>
            </w:r>
            <w:r w:rsidRPr="00FF5B46">
              <w:t>Ewing Irrigation and Landscape Supply</w:t>
            </w:r>
          </w:p>
          <w:p w14:paraId="770B8EC0" w14:textId="56706D5B" w:rsidR="00FF5B46" w:rsidRDefault="00FF5B46" w:rsidP="00FF5B46">
            <w:pPr>
              <w:pStyle w:val="ListBullet"/>
            </w:pPr>
            <w:r>
              <w:t>Keep Stock</w:t>
            </w:r>
          </w:p>
          <w:p w14:paraId="117063D3" w14:textId="0E1B35AA" w:rsidR="00FF5B46" w:rsidRDefault="00FF5B46" w:rsidP="00FF5B46">
            <w:pPr>
              <w:pStyle w:val="ListBullet"/>
            </w:pPr>
            <w:r>
              <w:t>Help customers</w:t>
            </w:r>
          </w:p>
          <w:p w14:paraId="1FB243BC" w14:textId="71CD137B" w:rsidR="00FF5B46" w:rsidRDefault="00FF5B46" w:rsidP="00FF5B46">
            <w:pPr>
              <w:pStyle w:val="ListBullet"/>
            </w:pPr>
            <w:r>
              <w:t>Deliver Products</w:t>
            </w:r>
          </w:p>
          <w:p w14:paraId="6B17D406" w14:textId="09A40CB1" w:rsidR="001F6479" w:rsidRDefault="00FF5B46" w:rsidP="00D47E4E">
            <w:pPr>
              <w:pStyle w:val="ListBullet"/>
            </w:pPr>
            <w:r>
              <w:t>Fix computers and printers when there were issues</w:t>
            </w:r>
          </w:p>
          <w:p w14:paraId="0E04615B" w14:textId="14B78C09" w:rsidR="001F6479" w:rsidRPr="00AE7A54" w:rsidRDefault="00FF5B46" w:rsidP="001F6479">
            <w:pPr>
              <w:pStyle w:val="Heading2"/>
            </w:pPr>
            <w:r>
              <w:t>July 2021</w:t>
            </w:r>
            <w:r w:rsidR="001F6479">
              <w:t xml:space="preserve"> – </w:t>
            </w:r>
            <w:r>
              <w:t>Present</w:t>
            </w:r>
          </w:p>
          <w:p w14:paraId="5917963B" w14:textId="26BD1EBF" w:rsidR="001F6479" w:rsidRDefault="00FF5B46" w:rsidP="001F6479">
            <w:pPr>
              <w:tabs>
                <w:tab w:val="left" w:pos="1891"/>
              </w:tabs>
            </w:pPr>
            <w:r>
              <w:t>DevOps Intern</w:t>
            </w:r>
            <w:r w:rsidR="001F6479">
              <w:t xml:space="preserve">, </w:t>
            </w:r>
            <w:r>
              <w:t>City of Salem</w:t>
            </w:r>
          </w:p>
          <w:p w14:paraId="78EB3BC8" w14:textId="3B55B750" w:rsidR="001F6479" w:rsidRDefault="008A203F" w:rsidP="001F6479">
            <w:pPr>
              <w:pStyle w:val="ListBullet"/>
            </w:pPr>
            <w:r>
              <w:t>Editing existing websites for customers</w:t>
            </w:r>
          </w:p>
          <w:p w14:paraId="62665173" w14:textId="13DBFC4A" w:rsidR="008A203F" w:rsidRDefault="008A203F" w:rsidP="001F6479">
            <w:pPr>
              <w:pStyle w:val="ListBullet"/>
            </w:pPr>
            <w:r>
              <w:t>Building new websites for customers</w:t>
            </w:r>
          </w:p>
          <w:p w14:paraId="796A4FB0" w14:textId="05638FD9" w:rsidR="008A203F" w:rsidRDefault="008A203F" w:rsidP="001F6479">
            <w:pPr>
              <w:pStyle w:val="ListBullet"/>
            </w:pPr>
            <w:r>
              <w:t>Upgrading projects old projects to .net 6</w:t>
            </w:r>
          </w:p>
          <w:p w14:paraId="57923DBD" w14:textId="4596B393" w:rsidR="008A203F" w:rsidRDefault="00784217" w:rsidP="001F6479">
            <w:pPr>
              <w:pStyle w:val="ListBullet"/>
            </w:pPr>
            <w:r>
              <w:t>Working with team to resolve customer tickets</w:t>
            </w:r>
          </w:p>
          <w:p w14:paraId="23B942D4" w14:textId="77777777" w:rsidR="001F6479" w:rsidRDefault="00784217" w:rsidP="00784217">
            <w:pPr>
              <w:pStyle w:val="ListBullet"/>
            </w:pPr>
            <w:r>
              <w:t>Managing new projects</w:t>
            </w:r>
          </w:p>
          <w:p w14:paraId="357A475C" w14:textId="77777777" w:rsidR="00784217" w:rsidRDefault="00784217" w:rsidP="00784217">
            <w:pPr>
              <w:pStyle w:val="ListBullet"/>
            </w:pPr>
            <w:r>
              <w:t>Working with police to develop new solutions</w:t>
            </w:r>
          </w:p>
          <w:p w14:paraId="6602FE2D" w14:textId="63C259A6" w:rsidR="00784217" w:rsidRPr="001A2DAF" w:rsidRDefault="00784217" w:rsidP="00784217">
            <w:pPr>
              <w:pStyle w:val="ListBullet"/>
            </w:pPr>
            <w:r>
              <w:t>Working with vendors to develop new features</w:t>
            </w:r>
          </w:p>
        </w:tc>
      </w:tr>
      <w:tr w:rsidR="00910CBB" w14:paraId="604652D6" w14:textId="77777777" w:rsidTr="00D22188">
        <w:sdt>
          <w:sdtPr>
            <w:alias w:val="Education:"/>
            <w:tag w:val="Education:"/>
            <w:id w:val="5444174"/>
            <w:placeholder>
              <w:docPart w:val="E678F2CBCFDA46E3840905EB7607E36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2B48361A" w14:textId="77777777" w:rsidR="00910CBB" w:rsidRPr="00024E30" w:rsidRDefault="004513B2" w:rsidP="002B7E4E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C503E7E" w14:textId="23E396A1" w:rsidR="00910CBB" w:rsidRPr="001A2DAF" w:rsidRDefault="00EC00B4" w:rsidP="00B656B9">
            <w:pPr>
              <w:pStyle w:val="Heading2"/>
            </w:pPr>
            <w:r w:rsidRPr="00EC00B4">
              <w:t>W</w:t>
            </w:r>
            <w:r>
              <w:t>estern</w:t>
            </w:r>
            <w:r w:rsidRPr="00EC00B4">
              <w:t xml:space="preserve"> O</w:t>
            </w:r>
            <w:r>
              <w:t>regon</w:t>
            </w:r>
            <w:r w:rsidRPr="00EC00B4">
              <w:t xml:space="preserve"> U</w:t>
            </w:r>
            <w:r>
              <w:t>niversity</w:t>
            </w:r>
            <w:r w:rsidR="00B656B9">
              <w:t xml:space="preserve"> – </w:t>
            </w:r>
            <w:r w:rsidRPr="00EC00B4">
              <w:t>Monmouth, OR</w:t>
            </w:r>
            <w:r w:rsidR="00B656B9">
              <w:t xml:space="preserve"> – </w:t>
            </w:r>
            <w:r>
              <w:t>B</w:t>
            </w:r>
            <w:r w:rsidRPr="00EC00B4">
              <w:t>achelor's Computer Science</w:t>
            </w:r>
          </w:p>
          <w:p w14:paraId="7D7A2057" w14:textId="13105B4F" w:rsidR="00910CBB" w:rsidRDefault="000916E6" w:rsidP="001A2DAF">
            <w:r w:rsidRPr="000916E6">
              <w:t>June 2022</w:t>
            </w:r>
          </w:p>
          <w:p w14:paraId="1080FBBC" w14:textId="77777777" w:rsidR="00912EF1" w:rsidRDefault="00912EF1" w:rsidP="001A2DAF">
            <w:r>
              <w:t>3.7 GPA</w:t>
            </w:r>
          </w:p>
          <w:p w14:paraId="5137AF21" w14:textId="628F86E9" w:rsidR="00B656B9" w:rsidRPr="001A2DAF" w:rsidRDefault="00912EF1" w:rsidP="00912EF1">
            <w:r>
              <w:t xml:space="preserve">Relevant coursework: </w:t>
            </w:r>
            <w:r>
              <w:t>Data Structures</w:t>
            </w:r>
            <w:r>
              <w:t xml:space="preserve">, </w:t>
            </w:r>
            <w:r>
              <w:t>Computer Organization</w:t>
            </w:r>
            <w:r>
              <w:t xml:space="preserve">, </w:t>
            </w:r>
            <w:r>
              <w:t>Programming</w:t>
            </w:r>
            <w:r>
              <w:t xml:space="preserve"> </w:t>
            </w:r>
            <w:r>
              <w:t>Languages</w:t>
            </w:r>
            <w:r>
              <w:t xml:space="preserve">, </w:t>
            </w:r>
            <w:r>
              <w:t>Algorithms</w:t>
            </w:r>
            <w:r>
              <w:t xml:space="preserve">, </w:t>
            </w:r>
            <w:r>
              <w:t>Operating Systems &amp; Networking</w:t>
            </w:r>
            <w:r>
              <w:t xml:space="preserve">, </w:t>
            </w:r>
            <w:r>
              <w:t>Information Assurance &amp; Security</w:t>
            </w:r>
            <w:r>
              <w:t xml:space="preserve">, </w:t>
            </w:r>
            <w:r>
              <w:t>Software-Language &amp; Tools</w:t>
            </w:r>
            <w:r>
              <w:t>, Software Development.</w:t>
            </w:r>
          </w:p>
        </w:tc>
      </w:tr>
      <w:tr w:rsidR="00B656B9" w14:paraId="06EA723D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9E86ABE" w14:textId="0187992B" w:rsidR="00B656B9" w:rsidRDefault="00DC6AC0" w:rsidP="002B7E4E">
            <w:pPr>
              <w:pStyle w:val="Heading1"/>
            </w:pPr>
            <w:r>
              <w:t>Certifications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4539E3E" w14:textId="0C5E4EFE" w:rsidR="00B656B9" w:rsidRDefault="00DC6AC0" w:rsidP="001A2DAF">
            <w:r>
              <w:t>Solo Learn C Certification, CJIS certified.</w:t>
            </w:r>
          </w:p>
        </w:tc>
      </w:tr>
      <w:tr w:rsidR="00910CBB" w14:paraId="07F69B46" w14:textId="77777777" w:rsidTr="00D22188">
        <w:sdt>
          <w:sdtPr>
            <w:alias w:val="References:"/>
            <w:tag w:val="References:"/>
            <w:id w:val="5444177"/>
            <w:placeholder>
              <w:docPart w:val="875E5084809F4A53844AFB5E33F2A9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6B2D4D19" w14:textId="77777777" w:rsidR="00910CBB" w:rsidRPr="00024E30" w:rsidRDefault="004513B2" w:rsidP="002B7E4E">
                <w:pPr>
                  <w:pStyle w:val="Heading1"/>
                </w:pPr>
                <w:r w:rsidRPr="00024E30">
                  <w:t>References</w:t>
                </w:r>
              </w:p>
            </w:tc>
          </w:sdtContent>
        </w:sdt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F4EAAAD" w14:textId="73143B15" w:rsidR="00910CBB" w:rsidRDefault="00C9622F" w:rsidP="00B656B9">
            <w:r>
              <w:t>Available upon request</w:t>
            </w:r>
          </w:p>
        </w:tc>
      </w:tr>
    </w:tbl>
    <w:p w14:paraId="1AAF799D" w14:textId="77777777" w:rsidR="00FE0204" w:rsidRDefault="00FE0204" w:rsidP="007A2648">
      <w:pPr>
        <w:pStyle w:val="NoSpacing"/>
      </w:pPr>
    </w:p>
    <w:sectPr w:rsidR="00FE0204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EEE00" w14:textId="77777777" w:rsidR="00877B60" w:rsidRDefault="00877B60">
      <w:r>
        <w:separator/>
      </w:r>
    </w:p>
  </w:endnote>
  <w:endnote w:type="continuationSeparator" w:id="0">
    <w:p w14:paraId="68B49364" w14:textId="77777777" w:rsidR="00877B60" w:rsidRDefault="00877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921EC" w14:textId="77777777" w:rsidR="00877B60" w:rsidRDefault="00877B60">
      <w:r>
        <w:separator/>
      </w:r>
    </w:p>
  </w:footnote>
  <w:footnote w:type="continuationSeparator" w:id="0">
    <w:p w14:paraId="4DB8E282" w14:textId="77777777" w:rsidR="00877B60" w:rsidRDefault="00877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87"/>
    <w:rsid w:val="0001722C"/>
    <w:rsid w:val="00024E30"/>
    <w:rsid w:val="00045CE7"/>
    <w:rsid w:val="00066481"/>
    <w:rsid w:val="000916E6"/>
    <w:rsid w:val="00102CBC"/>
    <w:rsid w:val="00127BC3"/>
    <w:rsid w:val="00133D87"/>
    <w:rsid w:val="0017770C"/>
    <w:rsid w:val="001A2DAF"/>
    <w:rsid w:val="001C3DB6"/>
    <w:rsid w:val="001E5C69"/>
    <w:rsid w:val="001F30A4"/>
    <w:rsid w:val="001F6479"/>
    <w:rsid w:val="002001BF"/>
    <w:rsid w:val="0020193A"/>
    <w:rsid w:val="002275F6"/>
    <w:rsid w:val="00243B94"/>
    <w:rsid w:val="00247188"/>
    <w:rsid w:val="00261DE3"/>
    <w:rsid w:val="002B7E4E"/>
    <w:rsid w:val="002F22D0"/>
    <w:rsid w:val="00307B41"/>
    <w:rsid w:val="003105DA"/>
    <w:rsid w:val="00342D99"/>
    <w:rsid w:val="003755F2"/>
    <w:rsid w:val="00384F21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6F7956"/>
    <w:rsid w:val="00730614"/>
    <w:rsid w:val="00784217"/>
    <w:rsid w:val="007A2648"/>
    <w:rsid w:val="007E1F85"/>
    <w:rsid w:val="00835823"/>
    <w:rsid w:val="00877B60"/>
    <w:rsid w:val="008A203F"/>
    <w:rsid w:val="008F1622"/>
    <w:rsid w:val="00910CBB"/>
    <w:rsid w:val="00912EF1"/>
    <w:rsid w:val="00923D54"/>
    <w:rsid w:val="00933AC4"/>
    <w:rsid w:val="00975175"/>
    <w:rsid w:val="009F50CC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C1466"/>
    <w:rsid w:val="00C23BE0"/>
    <w:rsid w:val="00C87C9D"/>
    <w:rsid w:val="00C9622F"/>
    <w:rsid w:val="00CC1D1E"/>
    <w:rsid w:val="00CC7FC2"/>
    <w:rsid w:val="00CD5910"/>
    <w:rsid w:val="00D13586"/>
    <w:rsid w:val="00D17647"/>
    <w:rsid w:val="00D207B5"/>
    <w:rsid w:val="00D22188"/>
    <w:rsid w:val="00D313CE"/>
    <w:rsid w:val="00D47E4E"/>
    <w:rsid w:val="00D835A4"/>
    <w:rsid w:val="00D91A92"/>
    <w:rsid w:val="00DC6AC0"/>
    <w:rsid w:val="00E02D4E"/>
    <w:rsid w:val="00E20F9E"/>
    <w:rsid w:val="00E5147C"/>
    <w:rsid w:val="00E9289A"/>
    <w:rsid w:val="00EC00B4"/>
    <w:rsid w:val="00EC0619"/>
    <w:rsid w:val="00EE0B8D"/>
    <w:rsid w:val="00F068E1"/>
    <w:rsid w:val="00F14524"/>
    <w:rsid w:val="00F66BCB"/>
    <w:rsid w:val="00FE0204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66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%20Cardoz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25E72013C04FB69431C2DABAFD9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C3BBA-F78F-475B-AB19-AFA5E5AAF98D}"/>
      </w:docPartPr>
      <w:docPartBody>
        <w:p w:rsidR="00000000" w:rsidRDefault="00864CC8">
          <w:pPr>
            <w:pStyle w:val="EA25E72013C04FB69431C2DABAFD9098"/>
          </w:pPr>
          <w:r>
            <w:t>Skills &amp; Abilities</w:t>
          </w:r>
        </w:p>
      </w:docPartBody>
    </w:docPart>
    <w:docPart>
      <w:docPartPr>
        <w:name w:val="5D4618A1C3ED448F8F8ACAE8C6020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79E8B-C90A-41AE-802E-3F203F57DCC7}"/>
      </w:docPartPr>
      <w:docPartBody>
        <w:p w:rsidR="00000000" w:rsidRDefault="00864CC8">
          <w:pPr>
            <w:pStyle w:val="5D4618A1C3ED448F8F8ACAE8C6020F57"/>
          </w:pPr>
          <w:r>
            <w:t>Experience</w:t>
          </w:r>
        </w:p>
      </w:docPartBody>
    </w:docPart>
    <w:docPart>
      <w:docPartPr>
        <w:name w:val="E678F2CBCFDA46E3840905EB7607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6A2EC-ED20-4158-9DAA-1BB3BE176D57}"/>
      </w:docPartPr>
      <w:docPartBody>
        <w:p w:rsidR="00000000" w:rsidRDefault="00864CC8">
          <w:pPr>
            <w:pStyle w:val="E678F2CBCFDA46E3840905EB7607E369"/>
          </w:pPr>
          <w:r w:rsidRPr="00024E30">
            <w:t>Education</w:t>
          </w:r>
        </w:p>
      </w:docPartBody>
    </w:docPart>
    <w:docPart>
      <w:docPartPr>
        <w:name w:val="875E5084809F4A53844AFB5E33F2A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D2BC6-1CD9-4C5E-ACDF-6A60B5D03DC2}"/>
      </w:docPartPr>
      <w:docPartBody>
        <w:p w:rsidR="00000000" w:rsidRDefault="00864CC8">
          <w:pPr>
            <w:pStyle w:val="875E5084809F4A53844AFB5E33F2A95C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E2"/>
    <w:rsid w:val="005D01E2"/>
    <w:rsid w:val="008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F372E17F9947069FB6A59D6C5C6D23">
    <w:name w:val="97F372E17F9947069FB6A59D6C5C6D23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0476FA9BE9174181956F656FD71A88A1">
    <w:name w:val="0476FA9BE9174181956F656FD71A88A1"/>
  </w:style>
  <w:style w:type="paragraph" w:customStyle="1" w:styleId="D05CEE28016F424895AD0A7C604D6D3C">
    <w:name w:val="D05CEE28016F424895AD0A7C604D6D3C"/>
  </w:style>
  <w:style w:type="paragraph" w:customStyle="1" w:styleId="A100206FE9DC44B3AD26C5119ED7C6E8">
    <w:name w:val="A100206FE9DC44B3AD26C5119ED7C6E8"/>
  </w:style>
  <w:style w:type="paragraph" w:customStyle="1" w:styleId="C695A380A23944B7B4FF88B72834D765">
    <w:name w:val="C695A380A23944B7B4FF88B72834D765"/>
  </w:style>
  <w:style w:type="paragraph" w:customStyle="1" w:styleId="8487476A8BCF46D68D017887AF1883D0">
    <w:name w:val="8487476A8BCF46D68D017887AF1883D0"/>
  </w:style>
  <w:style w:type="paragraph" w:customStyle="1" w:styleId="F9AAFB62536E45A18CF265ED4E465631">
    <w:name w:val="F9AAFB62536E45A18CF265ED4E465631"/>
  </w:style>
  <w:style w:type="paragraph" w:customStyle="1" w:styleId="EA25E72013C04FB69431C2DABAFD9098">
    <w:name w:val="EA25E72013C04FB69431C2DABAFD9098"/>
  </w:style>
  <w:style w:type="paragraph" w:customStyle="1" w:styleId="1BDB01662B1B4A439150E99512671061">
    <w:name w:val="1BDB01662B1B4A439150E99512671061"/>
  </w:style>
  <w:style w:type="paragraph" w:customStyle="1" w:styleId="5D4618A1C3ED448F8F8ACAE8C6020F57">
    <w:name w:val="5D4618A1C3ED448F8F8ACAE8C6020F57"/>
  </w:style>
  <w:style w:type="paragraph" w:customStyle="1" w:styleId="EA2FE075D4F847BA88B382A33E47AEAA">
    <w:name w:val="EA2FE075D4F847BA88B382A33E47AEAA"/>
  </w:style>
  <w:style w:type="paragraph" w:customStyle="1" w:styleId="72ACA93918CE4EB6B505C0134A372A27">
    <w:name w:val="72ACA93918CE4EB6B505C0134A372A27"/>
  </w:style>
  <w:style w:type="paragraph" w:customStyle="1" w:styleId="A4A531C430DE4F46B4B6113657EB53C1">
    <w:name w:val="A4A531C430DE4F46B4B6113657EB53C1"/>
  </w:style>
  <w:style w:type="paragraph" w:customStyle="1" w:styleId="39A873C076C44016BA3E2E9A9C0CC861">
    <w:name w:val="39A873C076C44016BA3E2E9A9C0CC861"/>
  </w:style>
  <w:style w:type="paragraph" w:customStyle="1" w:styleId="D9F2B5EC25104179969F60E9329C8E62">
    <w:name w:val="D9F2B5EC25104179969F60E9329C8E62"/>
  </w:style>
  <w:style w:type="paragraph" w:customStyle="1" w:styleId="B1F441E7CF3648C9935ECAA3498F605F">
    <w:name w:val="B1F441E7CF3648C9935ECAA3498F605F"/>
  </w:style>
  <w:style w:type="paragraph" w:customStyle="1" w:styleId="8F00022F94FC4F0FBCE2C53174E7E486">
    <w:name w:val="8F00022F94FC4F0FBCE2C53174E7E486"/>
  </w:style>
  <w:style w:type="paragraph" w:customStyle="1" w:styleId="705A496932F647F1B6F4C7A24FE56862">
    <w:name w:val="705A496932F647F1B6F4C7A24FE56862"/>
  </w:style>
  <w:style w:type="paragraph" w:customStyle="1" w:styleId="7AE5F2AAFED74F03BD4C38C45137563A">
    <w:name w:val="7AE5F2AAFED74F03BD4C38C45137563A"/>
  </w:style>
  <w:style w:type="paragraph" w:customStyle="1" w:styleId="AF6DE74545D7498895A28D1F3467E6AA">
    <w:name w:val="AF6DE74545D7498895A28D1F3467E6AA"/>
  </w:style>
  <w:style w:type="paragraph" w:customStyle="1" w:styleId="A8D0B1F88D9A44F9A46A7FBAA90115F5">
    <w:name w:val="A8D0B1F88D9A44F9A46A7FBAA90115F5"/>
  </w:style>
  <w:style w:type="paragraph" w:customStyle="1" w:styleId="2355712A70074F088130E66E27EF8325">
    <w:name w:val="2355712A70074F088130E66E27EF8325"/>
  </w:style>
  <w:style w:type="paragraph" w:customStyle="1" w:styleId="E678F2CBCFDA46E3840905EB7607E369">
    <w:name w:val="E678F2CBCFDA46E3840905EB7607E369"/>
  </w:style>
  <w:style w:type="paragraph" w:customStyle="1" w:styleId="6D00D18948EA40ECBA3534F1678E3543">
    <w:name w:val="6D00D18948EA40ECBA3534F1678E3543"/>
  </w:style>
  <w:style w:type="paragraph" w:customStyle="1" w:styleId="E226389F894448D286DFC9D685C81890">
    <w:name w:val="E226389F894448D286DFC9D685C81890"/>
  </w:style>
  <w:style w:type="paragraph" w:customStyle="1" w:styleId="6FC00091AAD54CFC93C17FDA43F5C758">
    <w:name w:val="6FC00091AAD54CFC93C17FDA43F5C758"/>
  </w:style>
  <w:style w:type="paragraph" w:customStyle="1" w:styleId="47FF6FC485034AF88B54AF484D535983">
    <w:name w:val="47FF6FC485034AF88B54AF484D535983"/>
  </w:style>
  <w:style w:type="paragraph" w:customStyle="1" w:styleId="06C33037AEDE42E9A61AC8239B1D8E2C">
    <w:name w:val="06C33037AEDE42E9A61AC8239B1D8E2C"/>
  </w:style>
  <w:style w:type="paragraph" w:customStyle="1" w:styleId="A08DE4FDA72946D79CE52D29724AAC13">
    <w:name w:val="A08DE4FDA72946D79CE52D29724AAC13"/>
  </w:style>
  <w:style w:type="paragraph" w:customStyle="1" w:styleId="65B27073634644829849DCEBE7D2A949">
    <w:name w:val="65B27073634644829849DCEBE7D2A949"/>
  </w:style>
  <w:style w:type="paragraph" w:customStyle="1" w:styleId="288AA59F26C444B4B8FD20D4B6069D1B">
    <w:name w:val="288AA59F26C444B4B8FD20D4B6069D1B"/>
  </w:style>
  <w:style w:type="paragraph" w:customStyle="1" w:styleId="EDEF607A242F4535BA810CDE8B341B0E">
    <w:name w:val="EDEF607A242F4535BA810CDE8B341B0E"/>
  </w:style>
  <w:style w:type="paragraph" w:customStyle="1" w:styleId="875E5084809F4A53844AFB5E33F2A95C">
    <w:name w:val="875E5084809F4A53844AFB5E33F2A95C"/>
  </w:style>
  <w:style w:type="paragraph" w:customStyle="1" w:styleId="94A4F0FE66C742FFA9269B9FCDCBA080">
    <w:name w:val="94A4F0FE66C742FFA9269B9FCDCBA080"/>
  </w:style>
  <w:style w:type="paragraph" w:customStyle="1" w:styleId="7149EBEAD7DB4FB2914012DC7D56B062">
    <w:name w:val="7149EBEAD7DB4FB2914012DC7D56B062"/>
  </w:style>
  <w:style w:type="paragraph" w:customStyle="1" w:styleId="3472419DE0B947BBB599B8D0C356E245">
    <w:name w:val="3472419DE0B947BBB599B8D0C356E245"/>
  </w:style>
  <w:style w:type="paragraph" w:customStyle="1" w:styleId="19CAA794A5054ED194ACED842E7EF014">
    <w:name w:val="19CAA794A5054ED194ACED842E7EF014"/>
    <w:rsid w:val="005D01E2"/>
  </w:style>
  <w:style w:type="paragraph" w:customStyle="1" w:styleId="44A0C78551A143DE87783DF155C0B4BC">
    <w:name w:val="44A0C78551A143DE87783DF155C0B4BC"/>
    <w:rsid w:val="005D01E2"/>
  </w:style>
  <w:style w:type="paragraph" w:customStyle="1" w:styleId="8932C0C94A8844C9869E9BDE76102358">
    <w:name w:val="8932C0C94A8844C9869E9BDE76102358"/>
    <w:rsid w:val="005D01E2"/>
  </w:style>
  <w:style w:type="paragraph" w:customStyle="1" w:styleId="0493C435DB704989B79D1B5811661839">
    <w:name w:val="0493C435DB704989B79D1B5811661839"/>
    <w:rsid w:val="005D01E2"/>
  </w:style>
  <w:style w:type="paragraph" w:customStyle="1" w:styleId="E92FEA53FA854A29842F043BE88E36B1">
    <w:name w:val="E92FEA53FA854A29842F043BE88E36B1"/>
    <w:rsid w:val="005D01E2"/>
  </w:style>
  <w:style w:type="paragraph" w:customStyle="1" w:styleId="B3E0491233994A24AFE9CDA3C1252C9F">
    <w:name w:val="B3E0491233994A24AFE9CDA3C1252C9F"/>
    <w:rsid w:val="005D01E2"/>
  </w:style>
  <w:style w:type="paragraph" w:customStyle="1" w:styleId="FD0133FE03DD4586A164A5BC9E91E6A4">
    <w:name w:val="FD0133FE03DD4586A164A5BC9E91E6A4"/>
    <w:rsid w:val="005D01E2"/>
  </w:style>
  <w:style w:type="paragraph" w:customStyle="1" w:styleId="1B911E574D154D508A9DEED3D72F8D53">
    <w:name w:val="1B911E574D154D508A9DEED3D72F8D53"/>
    <w:rsid w:val="005D01E2"/>
  </w:style>
  <w:style w:type="paragraph" w:customStyle="1" w:styleId="AC8B6A2E6766442284BC74E6A3CA42F9">
    <w:name w:val="AC8B6A2E6766442284BC74E6A3CA42F9"/>
    <w:rsid w:val="005D01E2"/>
  </w:style>
  <w:style w:type="paragraph" w:customStyle="1" w:styleId="FAAC60BFC10C4D7D982ECEFB79C8D04B">
    <w:name w:val="FAAC60BFC10C4D7D982ECEFB79C8D04B"/>
    <w:rsid w:val="005D01E2"/>
  </w:style>
  <w:style w:type="paragraph" w:customStyle="1" w:styleId="2CEFEDACE2CD4CB9BD907BD60B1DD05C">
    <w:name w:val="2CEFEDACE2CD4CB9BD907BD60B1DD05C"/>
    <w:rsid w:val="005D01E2"/>
  </w:style>
  <w:style w:type="paragraph" w:customStyle="1" w:styleId="BECED7DC58724C51963CB8D0FEFA089B">
    <w:name w:val="BECED7DC58724C51963CB8D0FEFA089B"/>
    <w:rsid w:val="005D01E2"/>
  </w:style>
  <w:style w:type="paragraph" w:customStyle="1" w:styleId="E5280F75E9B9442D825740A11105537B">
    <w:name w:val="E5280F75E9B9442D825740A11105537B"/>
    <w:rsid w:val="005D01E2"/>
  </w:style>
  <w:style w:type="paragraph" w:customStyle="1" w:styleId="48E959BA3F504DC485435B0EDC7CCE1C">
    <w:name w:val="48E959BA3F504DC485435B0EDC7CCE1C"/>
    <w:rsid w:val="005D01E2"/>
  </w:style>
  <w:style w:type="paragraph" w:customStyle="1" w:styleId="42500917BFDA42D3A64E9BAD77264A04">
    <w:name w:val="42500917BFDA42D3A64E9BAD77264A04"/>
    <w:rsid w:val="005D01E2"/>
  </w:style>
  <w:style w:type="paragraph" w:customStyle="1" w:styleId="5FF5157960D443DD8C3DAD381B05DBD3">
    <w:name w:val="5FF5157960D443DD8C3DAD381B05DBD3"/>
    <w:rsid w:val="005D01E2"/>
  </w:style>
  <w:style w:type="paragraph" w:customStyle="1" w:styleId="DFA7302F5DEC498497C1C988B0983DF8">
    <w:name w:val="DFA7302F5DEC498497C1C988B0983DF8"/>
    <w:rsid w:val="005D01E2"/>
  </w:style>
  <w:style w:type="paragraph" w:customStyle="1" w:styleId="85D74E8C5176447E91419C9A200E5580">
    <w:name w:val="85D74E8C5176447E91419C9A200E5580"/>
    <w:rsid w:val="005D01E2"/>
  </w:style>
  <w:style w:type="paragraph" w:customStyle="1" w:styleId="91F08414B0A9499798137F87AE4EFF97">
    <w:name w:val="91F08414B0A9499798137F87AE4EFF97"/>
    <w:rsid w:val="005D01E2"/>
  </w:style>
  <w:style w:type="paragraph" w:customStyle="1" w:styleId="728F3634456F44B1B199B8BC780FFF78">
    <w:name w:val="728F3634456F44B1B199B8BC780FFF78"/>
    <w:rsid w:val="005D01E2"/>
  </w:style>
  <w:style w:type="paragraph" w:customStyle="1" w:styleId="7C0DB53AE50048E5B6CE4D325FBBA357">
    <w:name w:val="7C0DB53AE50048E5B6CE4D325FBBA357"/>
    <w:rsid w:val="005D0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2022-01-07T13:52:00Z</dcterms:created>
  <dcterms:modified xsi:type="dcterms:W3CDTF">2022-01-07T15:06:00Z</dcterms:modified>
</cp:coreProperties>
</file>