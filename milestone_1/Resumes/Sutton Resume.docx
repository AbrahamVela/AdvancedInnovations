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976B" w14:textId="77777777" w:rsidR="00FE0204" w:rsidRDefault="00FE02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B67E53D" wp14:editId="3BD234EB">
                <wp:simplePos x="0" y="0"/>
                <wp:positionH relativeFrom="page">
                  <wp:posOffset>327660</wp:posOffset>
                </wp:positionH>
                <wp:positionV relativeFrom="page">
                  <wp:posOffset>327660</wp:posOffset>
                </wp:positionV>
                <wp:extent cx="7132320" cy="9418320"/>
                <wp:effectExtent l="0" t="0" r="27940" b="2413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41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91800</wp14:pctWidth>
                </wp14:sizeRelH>
                <wp14:sizeRelV relativeFrom="page">
                  <wp14:pctHeight>93700</wp14:pctHeight>
                </wp14:sizeRelV>
              </wp:anchor>
            </w:drawing>
          </mc:Choice>
          <mc:Fallback>
            <w:pict>
              <v:rect w14:anchorId="006666DB" id="Rectangle 3" o:spid="_x0000_s1026" alt="&quot;&quot;" style="position:absolute;margin-left:25.8pt;margin-top:25.8pt;width:561.6pt;height:741.6pt;z-index:-251657216;visibility:visible;mso-wrap-style:square;mso-width-percent:918;mso-height-percent:937;mso-wrap-distance-left:9pt;mso-wrap-distance-top:0;mso-wrap-distance-right:9pt;mso-wrap-distance-bottom:0;mso-position-horizontal:absolute;mso-position-horizontal-relative:page;mso-position-vertical:absolute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rnxU6N0AAAALAQAADwAAAAAAAAAAAAAAAADkBAAAZHJzL2Rvd25yZXYueG1sUEsFBgAA&#10;AAAEAAQA8wAAAO4FAAAAAA==&#10;" filled="f" strokecolor="#d8d8d8 [2732]" strokeweight=".5pt">
                <w10:wrap anchorx="page" anchory="page"/>
                <w10:anchorlock/>
              </v:rect>
            </w:pict>
          </mc:Fallback>
        </mc:AlternateContent>
      </w:r>
    </w:p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6172C941" w14:textId="77777777" w:rsidTr="00FE0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</w:tcPr>
          <w:p w14:paraId="1F74DDEE" w14:textId="17EFF523" w:rsidR="00384F21" w:rsidRPr="00384F21" w:rsidRDefault="00B66915" w:rsidP="004F54F0">
            <w:pPr>
              <w:pStyle w:val="Title"/>
            </w:pPr>
            <w:r>
              <w:t>Ethan Sutton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14:paraId="352C7458" w14:textId="77777777" w:rsidTr="00FE0204">
        <w:trPr>
          <w:trHeight w:val="598"/>
        </w:trPr>
        <w:tc>
          <w:tcPr>
            <w:tcW w:w="4680" w:type="dxa"/>
          </w:tcPr>
          <w:p w14:paraId="0B9F9BA2" w14:textId="6CFC17F8" w:rsidR="00910CBB" w:rsidRPr="00F14524" w:rsidRDefault="004B494E" w:rsidP="00F14524">
            <w:pPr>
              <w:pStyle w:val="ContactInfo"/>
            </w:pPr>
            <w:r>
              <w:t>503-551-9161</w:t>
            </w:r>
          </w:p>
          <w:p w14:paraId="0522413D" w14:textId="3534C018" w:rsidR="00910CBB" w:rsidRDefault="004B494E" w:rsidP="00F14524">
            <w:pPr>
              <w:pStyle w:val="ContactInfo"/>
            </w:pPr>
            <w:r>
              <w:t>4922 Halls Ferry Rd S</w:t>
            </w:r>
          </w:p>
        </w:tc>
        <w:tc>
          <w:tcPr>
            <w:tcW w:w="4680" w:type="dxa"/>
          </w:tcPr>
          <w:p w14:paraId="0E2D7B28" w14:textId="1F85C4F3" w:rsidR="00910CBB" w:rsidRPr="00F14524" w:rsidRDefault="004B494E" w:rsidP="00F14524">
            <w:pPr>
              <w:pStyle w:val="ContactInfoRight"/>
            </w:pPr>
            <w:r>
              <w:t>Ethangs97@gmail.com</w:t>
            </w:r>
          </w:p>
          <w:p w14:paraId="01DA77A4" w14:textId="5C2B8094" w:rsidR="00910CBB" w:rsidRDefault="00910CBB" w:rsidP="00F14524">
            <w:pPr>
              <w:pStyle w:val="ContactInfoRight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33"/>
        <w:gridCol w:w="7327"/>
      </w:tblGrid>
      <w:tr w:rsidR="00910CBB" w14:paraId="372A05A1" w14:textId="77777777" w:rsidTr="00D22188">
        <w:sdt>
          <w:sdtPr>
            <w:alias w:val="Skills &amp; Abilities:"/>
            <w:tag w:val="Skills &amp; Abilities:"/>
            <w:id w:val="5444160"/>
            <w:placeholder>
              <w:docPart w:val="18005DCBD5F647FABC19C8389A32F5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0C35260A" w14:textId="77777777" w:rsidR="00910CBB" w:rsidRPr="002B7E4E" w:rsidRDefault="00D13586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77E3B51" w14:textId="77777777" w:rsidR="00A9541B" w:rsidRDefault="004B494E" w:rsidP="00101780">
            <w:r>
              <w:t xml:space="preserve">        </w:t>
            </w:r>
            <w:r w:rsidR="004964D3">
              <w:t>Python</w:t>
            </w:r>
            <w:r w:rsidR="00101780">
              <w:t>,</w:t>
            </w:r>
            <w:r w:rsidR="004964D3">
              <w:t xml:space="preserve"> </w:t>
            </w:r>
            <w:r w:rsidR="004964D3">
              <w:t>HTML/CSS</w:t>
            </w:r>
            <w:r w:rsidR="00101780">
              <w:t>,</w:t>
            </w:r>
            <w:r w:rsidR="004964D3">
              <w:t xml:space="preserve"> </w:t>
            </w:r>
            <w:r w:rsidR="004964D3">
              <w:t>SQL</w:t>
            </w:r>
            <w:r w:rsidR="00101780">
              <w:t>,</w:t>
            </w:r>
            <w:r w:rsidR="004964D3">
              <w:t xml:space="preserve"> </w:t>
            </w:r>
            <w:r w:rsidR="004964D3">
              <w:t>C#</w:t>
            </w:r>
            <w:r w:rsidR="00101780">
              <w:t>, .NET, Azure, JavaScript, C, C++</w:t>
            </w:r>
            <w:r>
              <w:t>, SCRUM, Git,</w:t>
            </w:r>
          </w:p>
          <w:p w14:paraId="6E00FE55" w14:textId="1000BA0D" w:rsidR="004B494E" w:rsidRPr="004964D3" w:rsidRDefault="004B494E" w:rsidP="00101780">
            <w:r>
              <w:t xml:space="preserve">        Windows, MacOS, </w:t>
            </w:r>
            <w:r w:rsidR="00132213">
              <w:t>I</w:t>
            </w:r>
            <w:r>
              <w:t>OS</w:t>
            </w:r>
          </w:p>
        </w:tc>
      </w:tr>
      <w:tr w:rsidR="00910CBB" w14:paraId="0DF11C23" w14:textId="77777777" w:rsidTr="00D22188">
        <w:sdt>
          <w:sdtPr>
            <w:alias w:val="Experience:"/>
            <w:tag w:val="Experience:"/>
            <w:id w:val="5444170"/>
            <w:placeholder>
              <w:docPart w:val="22C8F1D4B6AD42718C1883B9E755A9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6226C9FA" w14:textId="77777777" w:rsidR="00910CBB" w:rsidRPr="00024E30" w:rsidRDefault="00D13586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49ECD9F" w14:textId="4A1D15A2" w:rsidR="00AC38E1" w:rsidRDefault="00AC38E1" w:rsidP="004964D3">
            <w:pPr>
              <w:pStyle w:val="ListBullet"/>
              <w:numPr>
                <w:ilvl w:val="0"/>
                <w:numId w:val="20"/>
              </w:numPr>
            </w:pPr>
            <w:r>
              <w:t>SIMPLY MAC | APPLE SPECIALIST | Corvallis, OR Oct. 2018 – March 2020</w:t>
            </w:r>
            <w:r w:rsidR="004B494E">
              <w:t xml:space="preserve">  </w:t>
            </w:r>
            <w:r>
              <w:t xml:space="preserve"> • </w:t>
            </w:r>
            <w:r w:rsidR="004B494E">
              <w:t xml:space="preserve">  </w:t>
            </w:r>
            <w:r>
              <w:t xml:space="preserve">Provided technical software and hardware support on all Apple devices and products. </w:t>
            </w:r>
          </w:p>
          <w:p w14:paraId="551C4DF1" w14:textId="77777777" w:rsidR="00AC38E1" w:rsidRDefault="00AC38E1" w:rsidP="00AC38E1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9AB5BE5" w14:textId="56669371" w:rsidR="00B656B9" w:rsidRPr="001A2DAF" w:rsidRDefault="00AC38E1" w:rsidP="004964D3">
            <w:pPr>
              <w:pStyle w:val="ListBullet"/>
              <w:numPr>
                <w:ilvl w:val="0"/>
                <w:numId w:val="20"/>
              </w:numPr>
            </w:pPr>
            <w:r>
              <w:t xml:space="preserve">ILLAHE HILLS COUNTRY CLUB | SERVER/BUSSER | Salem, OR June 2015 – Sept. 2017 </w:t>
            </w:r>
            <w:r w:rsidR="004B494E">
              <w:t xml:space="preserve">  </w:t>
            </w:r>
            <w:r>
              <w:t>•</w:t>
            </w:r>
            <w:r w:rsidR="004B494E">
              <w:t xml:space="preserve">  </w:t>
            </w:r>
            <w:r>
              <w:t xml:space="preserve"> I rotated between busser and server responsibilities in a fast-paced team environment.</w:t>
            </w:r>
          </w:p>
        </w:tc>
      </w:tr>
      <w:tr w:rsidR="00910CBB" w14:paraId="6AE9FA64" w14:textId="77777777" w:rsidTr="00D22188">
        <w:sdt>
          <w:sdtPr>
            <w:alias w:val="Education:"/>
            <w:tag w:val="Education:"/>
            <w:id w:val="5444174"/>
            <w:placeholder>
              <w:docPart w:val="0523E71B8D344CD197E5659C576201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5D12A2D" w14:textId="77777777" w:rsidR="00910CBB" w:rsidRPr="00024E30" w:rsidRDefault="004513B2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44BFAC7" w14:textId="577BC9D1" w:rsidR="00910CBB" w:rsidRPr="001A2DAF" w:rsidRDefault="004B494E" w:rsidP="00B656B9">
            <w:pPr>
              <w:pStyle w:val="Heading2"/>
            </w:pPr>
            <w:r>
              <w:t xml:space="preserve">        </w:t>
            </w:r>
            <w:r w:rsidR="00AC38E1">
              <w:t>Western Oregon University</w:t>
            </w:r>
            <w:r w:rsidR="00B656B9">
              <w:t xml:space="preserve"> – </w:t>
            </w:r>
            <w:r w:rsidR="00AC38E1">
              <w:t>Monmouth, OR</w:t>
            </w:r>
            <w:r w:rsidR="00B656B9">
              <w:t xml:space="preserve"> – </w:t>
            </w:r>
            <w:r w:rsidR="00AC38E1">
              <w:t>Computer Science</w:t>
            </w:r>
          </w:p>
          <w:p w14:paraId="40F3FAD1" w14:textId="06D41C70" w:rsidR="00B656B9" w:rsidRPr="001A2DAF" w:rsidRDefault="004B494E" w:rsidP="004B494E">
            <w:r>
              <w:t xml:space="preserve">        </w:t>
            </w:r>
            <w:r w:rsidR="00AC38E1">
              <w:t>June 2022</w:t>
            </w:r>
          </w:p>
        </w:tc>
      </w:tr>
      <w:tr w:rsidR="00B656B9" w14:paraId="7F25172C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D37BFB2" w14:textId="61273D78" w:rsidR="00B656B9" w:rsidRDefault="004B494E" w:rsidP="002B7E4E">
            <w:pPr>
              <w:pStyle w:val="Heading1"/>
            </w:pPr>
            <w:r>
              <w:t>Projects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EF95C33" w14:textId="4A9126FD" w:rsidR="004B494E" w:rsidRDefault="004B494E" w:rsidP="004B494E">
            <w:pPr>
              <w:pStyle w:val="ListParagraph"/>
              <w:numPr>
                <w:ilvl w:val="0"/>
                <w:numId w:val="22"/>
              </w:numPr>
            </w:pPr>
            <w:r>
              <w:t xml:space="preserve">Converted an MP3 file into binary using C, pulling out information from its header and converting it into readable text. </w:t>
            </w:r>
          </w:p>
          <w:p w14:paraId="6F52F574" w14:textId="77777777" w:rsidR="004B494E" w:rsidRDefault="004B494E" w:rsidP="004B494E"/>
          <w:p w14:paraId="5C9F56C1" w14:textId="77777777" w:rsidR="004B494E" w:rsidRDefault="004B494E" w:rsidP="004B494E">
            <w:pPr>
              <w:pStyle w:val="ListParagraph"/>
              <w:numPr>
                <w:ilvl w:val="0"/>
                <w:numId w:val="21"/>
              </w:numPr>
            </w:pPr>
            <w:r>
              <w:t xml:space="preserve">Created an autocorrect Python program using a </w:t>
            </w:r>
            <w:proofErr w:type="spellStart"/>
            <w:r>
              <w:t>Trie</w:t>
            </w:r>
            <w:proofErr w:type="spellEnd"/>
            <w:r>
              <w:t xml:space="preserve"> data structure and a Wiktionary text file to update whenever input is typed. </w:t>
            </w:r>
          </w:p>
          <w:p w14:paraId="67D00E71" w14:textId="77777777" w:rsidR="004B494E" w:rsidRDefault="004B494E" w:rsidP="004B494E">
            <w:pPr>
              <w:pStyle w:val="ListParagraph"/>
            </w:pPr>
          </w:p>
          <w:p w14:paraId="33C6E735" w14:textId="77777777" w:rsidR="004B494E" w:rsidRDefault="004B494E" w:rsidP="004B494E">
            <w:pPr>
              <w:pStyle w:val="ListParagraph"/>
              <w:numPr>
                <w:ilvl w:val="0"/>
                <w:numId w:val="21"/>
              </w:numPr>
            </w:pPr>
            <w:r>
              <w:t>Built and designed multiple .NET Core web applications using MVC.</w:t>
            </w:r>
          </w:p>
          <w:p w14:paraId="70A0B424" w14:textId="77777777" w:rsidR="004B494E" w:rsidRDefault="004B494E" w:rsidP="004B494E">
            <w:pPr>
              <w:pStyle w:val="ListParagraph"/>
            </w:pPr>
          </w:p>
          <w:p w14:paraId="57CC2C41" w14:textId="77777777" w:rsidR="004B494E" w:rsidRDefault="004B494E" w:rsidP="004B494E">
            <w:pPr>
              <w:pStyle w:val="ListParagraph"/>
              <w:numPr>
                <w:ilvl w:val="0"/>
                <w:numId w:val="21"/>
              </w:numPr>
            </w:pPr>
            <w:r>
              <w:t xml:space="preserve">Built a working UNIX shell using C. </w:t>
            </w:r>
          </w:p>
          <w:p w14:paraId="4ECA927A" w14:textId="77777777" w:rsidR="004B494E" w:rsidRDefault="004B494E" w:rsidP="004B494E">
            <w:pPr>
              <w:pStyle w:val="ListParagraph"/>
            </w:pPr>
          </w:p>
          <w:p w14:paraId="7713F50B" w14:textId="7380336C" w:rsidR="004B494E" w:rsidRDefault="004B494E" w:rsidP="004B494E">
            <w:pPr>
              <w:pStyle w:val="ListParagraph"/>
              <w:numPr>
                <w:ilvl w:val="0"/>
                <w:numId w:val="21"/>
              </w:numPr>
            </w:pPr>
            <w:r>
              <w:t>Built a Web Application that used an SQL database running off Azure</w:t>
            </w:r>
            <w:r>
              <w:t>.</w:t>
            </w:r>
          </w:p>
          <w:p w14:paraId="53ACAB05" w14:textId="77777777" w:rsidR="004B494E" w:rsidRDefault="004B494E" w:rsidP="004B494E">
            <w:pPr>
              <w:pStyle w:val="ListParagraph"/>
            </w:pPr>
          </w:p>
          <w:p w14:paraId="4EC1E2C2" w14:textId="48156016" w:rsidR="00B656B9" w:rsidRDefault="004B494E" w:rsidP="004B494E">
            <w:pPr>
              <w:pStyle w:val="ListParagraph"/>
              <w:numPr>
                <w:ilvl w:val="0"/>
                <w:numId w:val="21"/>
              </w:numPr>
            </w:pPr>
            <w:r>
              <w:t>Controlled registers within a Raspberry Pi with ARM assembly.</w:t>
            </w:r>
          </w:p>
        </w:tc>
      </w:tr>
      <w:tr w:rsidR="00B656B9" w14:paraId="25AE00AD" w14:textId="77777777" w:rsidTr="00D22188">
        <w:sdt>
          <w:sdtPr>
            <w:alias w:val="Leadership:"/>
            <w:tag w:val="Leadership:"/>
            <w:id w:val="1214616063"/>
            <w:placeholder>
              <w:docPart w:val="A774E2904A254990BEA76533363054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4CF6E600" w14:textId="77777777" w:rsidR="00B656B9" w:rsidRDefault="00B656B9" w:rsidP="002B7E4E">
                <w:pPr>
                  <w:pStyle w:val="Heading1"/>
                </w:pPr>
                <w:r>
                  <w:t>Leadership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A094E1F" w14:textId="12247068" w:rsidR="004B494E" w:rsidRDefault="004B494E" w:rsidP="001A2DAF">
            <w:r>
              <w:t xml:space="preserve">        Selected as one of the top Alto Saxophone students in the state and was </w:t>
            </w:r>
          </w:p>
          <w:p w14:paraId="36E260F2" w14:textId="58A34070" w:rsidR="00B656B9" w:rsidRPr="004B494E" w:rsidRDefault="004B494E" w:rsidP="001A2DAF">
            <w:r>
              <w:t xml:space="preserve">        invited to perform at various concerts across Europe.</w:t>
            </w:r>
          </w:p>
        </w:tc>
      </w:tr>
      <w:tr w:rsidR="00910CBB" w14:paraId="078BCE09" w14:textId="77777777" w:rsidTr="00D22188">
        <w:sdt>
          <w:sdtPr>
            <w:alias w:val="References:"/>
            <w:tag w:val="References:"/>
            <w:id w:val="5444177"/>
            <w:placeholder>
              <w:docPart w:val="B93DFBF496E04C5BB81BB957B3C864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1F5CC1BE" w14:textId="77777777" w:rsidR="00910CBB" w:rsidRPr="00024E30" w:rsidRDefault="004513B2" w:rsidP="002B7E4E">
                <w:pPr>
                  <w:pStyle w:val="Heading1"/>
                </w:pPr>
                <w:r w:rsidRPr="00024E30">
                  <w:t>References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4816825" w14:textId="7E57106A" w:rsidR="00B656B9" w:rsidRPr="00B656B9" w:rsidRDefault="004B494E" w:rsidP="00B656B9">
            <w:pPr>
              <w:pStyle w:val="Heading2"/>
            </w:pPr>
            <w:r>
              <w:t xml:space="preserve">        </w:t>
            </w:r>
            <w:r w:rsidR="00101780">
              <w:t xml:space="preserve">Jennie </w:t>
            </w:r>
            <w:proofErr w:type="spellStart"/>
            <w:r w:rsidR="00101780">
              <w:t>Groshong</w:t>
            </w:r>
            <w:proofErr w:type="spellEnd"/>
          </w:p>
          <w:p w14:paraId="1799EFA8" w14:textId="6DFFF3FD" w:rsidR="00910CBB" w:rsidRDefault="004B494E" w:rsidP="00B656B9">
            <w:r>
              <w:t xml:space="preserve">        </w:t>
            </w:r>
            <w:r w:rsidR="00101780">
              <w:t>Store Manager, Simply Mac</w:t>
            </w:r>
          </w:p>
        </w:tc>
      </w:tr>
    </w:tbl>
    <w:p w14:paraId="196BE61F" w14:textId="77777777" w:rsidR="00FE0204" w:rsidRDefault="00FE0204" w:rsidP="007A2648">
      <w:pPr>
        <w:pStyle w:val="NoSpacing"/>
      </w:pPr>
    </w:p>
    <w:sectPr w:rsidR="00FE0204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E5930" w14:textId="77777777" w:rsidR="00E03948" w:rsidRDefault="00E03948">
      <w:r>
        <w:separator/>
      </w:r>
    </w:p>
  </w:endnote>
  <w:endnote w:type="continuationSeparator" w:id="0">
    <w:p w14:paraId="71273B6D" w14:textId="77777777" w:rsidR="00E03948" w:rsidRDefault="00E0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9220" w14:textId="77777777" w:rsidR="00E03948" w:rsidRDefault="00E03948">
      <w:r>
        <w:separator/>
      </w:r>
    </w:p>
  </w:footnote>
  <w:footnote w:type="continuationSeparator" w:id="0">
    <w:p w14:paraId="72C61499" w14:textId="77777777" w:rsidR="00E03948" w:rsidRDefault="00E03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7685156"/>
    <w:multiLevelType w:val="hybridMultilevel"/>
    <w:tmpl w:val="49F6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971EB"/>
    <w:multiLevelType w:val="hybridMultilevel"/>
    <w:tmpl w:val="6A18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9D08F3"/>
    <w:multiLevelType w:val="hybridMultilevel"/>
    <w:tmpl w:val="0C14A0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C2E8F"/>
    <w:multiLevelType w:val="hybridMultilevel"/>
    <w:tmpl w:val="A1829C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3E735D"/>
    <w:multiLevelType w:val="hybridMultilevel"/>
    <w:tmpl w:val="B308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A56B9"/>
    <w:multiLevelType w:val="hybridMultilevel"/>
    <w:tmpl w:val="83CA7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109E4"/>
    <w:multiLevelType w:val="hybridMultilevel"/>
    <w:tmpl w:val="513C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07A87"/>
    <w:multiLevelType w:val="hybridMultilevel"/>
    <w:tmpl w:val="AC7ED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D305C"/>
    <w:multiLevelType w:val="hybridMultilevel"/>
    <w:tmpl w:val="D1D80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B53E6"/>
    <w:multiLevelType w:val="hybridMultilevel"/>
    <w:tmpl w:val="E244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21"/>
  </w:num>
  <w:num w:numId="14">
    <w:abstractNumId w:val="14"/>
  </w:num>
  <w:num w:numId="15">
    <w:abstractNumId w:val="15"/>
  </w:num>
  <w:num w:numId="16">
    <w:abstractNumId w:val="20"/>
  </w:num>
  <w:num w:numId="17">
    <w:abstractNumId w:val="19"/>
  </w:num>
  <w:num w:numId="18">
    <w:abstractNumId w:val="17"/>
  </w:num>
  <w:num w:numId="19">
    <w:abstractNumId w:val="18"/>
  </w:num>
  <w:num w:numId="20">
    <w:abstractNumId w:val="12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15"/>
    <w:rsid w:val="0001722C"/>
    <w:rsid w:val="00024E30"/>
    <w:rsid w:val="00045CE7"/>
    <w:rsid w:val="00066481"/>
    <w:rsid w:val="00101780"/>
    <w:rsid w:val="00102CBC"/>
    <w:rsid w:val="00127BC3"/>
    <w:rsid w:val="00132213"/>
    <w:rsid w:val="001A2DAF"/>
    <w:rsid w:val="001C3DB6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2599"/>
    <w:rsid w:val="00413583"/>
    <w:rsid w:val="004513B2"/>
    <w:rsid w:val="00474BB6"/>
    <w:rsid w:val="0048154B"/>
    <w:rsid w:val="004964D3"/>
    <w:rsid w:val="004A13BA"/>
    <w:rsid w:val="004B46B6"/>
    <w:rsid w:val="004B494E"/>
    <w:rsid w:val="004B572C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730614"/>
    <w:rsid w:val="007A2648"/>
    <w:rsid w:val="007E1F85"/>
    <w:rsid w:val="008F1622"/>
    <w:rsid w:val="00910CBB"/>
    <w:rsid w:val="00923D54"/>
    <w:rsid w:val="00933AC4"/>
    <w:rsid w:val="009F50CC"/>
    <w:rsid w:val="00A90A26"/>
    <w:rsid w:val="00A9541B"/>
    <w:rsid w:val="00AA4E22"/>
    <w:rsid w:val="00AA6298"/>
    <w:rsid w:val="00AC38E1"/>
    <w:rsid w:val="00AD1F23"/>
    <w:rsid w:val="00AE7A54"/>
    <w:rsid w:val="00AF3A64"/>
    <w:rsid w:val="00AF7026"/>
    <w:rsid w:val="00B1053A"/>
    <w:rsid w:val="00B44326"/>
    <w:rsid w:val="00B656B9"/>
    <w:rsid w:val="00B66915"/>
    <w:rsid w:val="00B67141"/>
    <w:rsid w:val="00B71752"/>
    <w:rsid w:val="00BF0EDB"/>
    <w:rsid w:val="00C23BE0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D91A92"/>
    <w:rsid w:val="00E02D4E"/>
    <w:rsid w:val="00E03948"/>
    <w:rsid w:val="00E20F9E"/>
    <w:rsid w:val="00E5147C"/>
    <w:rsid w:val="00E9289A"/>
    <w:rsid w:val="00EC0619"/>
    <w:rsid w:val="00EE0B8D"/>
    <w:rsid w:val="00F068E1"/>
    <w:rsid w:val="00F14524"/>
    <w:rsid w:val="00F66BCB"/>
    <w:rsid w:val="00F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83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49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005DCBD5F647FABC19C8389A32F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7AD69-014C-41A6-916A-F30429B8E954}"/>
      </w:docPartPr>
      <w:docPartBody>
        <w:p w:rsidR="00000000" w:rsidRDefault="001F2365">
          <w:pPr>
            <w:pStyle w:val="18005DCBD5F647FABC19C8389A32F5BE"/>
          </w:pPr>
          <w:r>
            <w:t>Skills &amp; Abilities</w:t>
          </w:r>
        </w:p>
      </w:docPartBody>
    </w:docPart>
    <w:docPart>
      <w:docPartPr>
        <w:name w:val="22C8F1D4B6AD42718C1883B9E755A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4F12C-7058-402B-BA7C-DEA10863486D}"/>
      </w:docPartPr>
      <w:docPartBody>
        <w:p w:rsidR="00000000" w:rsidRDefault="001F2365">
          <w:pPr>
            <w:pStyle w:val="22C8F1D4B6AD42718C1883B9E755A96B"/>
          </w:pPr>
          <w:r>
            <w:t>Experience</w:t>
          </w:r>
        </w:p>
      </w:docPartBody>
    </w:docPart>
    <w:docPart>
      <w:docPartPr>
        <w:name w:val="0523E71B8D344CD197E5659C5762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7933B-F78A-40B2-94A1-504EF6CBDEFB}"/>
      </w:docPartPr>
      <w:docPartBody>
        <w:p w:rsidR="00000000" w:rsidRDefault="001F2365">
          <w:pPr>
            <w:pStyle w:val="0523E71B8D344CD197E5659C57620164"/>
          </w:pPr>
          <w:r w:rsidRPr="00024E30">
            <w:t>Education</w:t>
          </w:r>
        </w:p>
      </w:docPartBody>
    </w:docPart>
    <w:docPart>
      <w:docPartPr>
        <w:name w:val="A774E2904A254990BEA7653336305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B246E-E883-48D0-A5F9-8A6FEC103187}"/>
      </w:docPartPr>
      <w:docPartBody>
        <w:p w:rsidR="00000000" w:rsidRDefault="001F2365">
          <w:pPr>
            <w:pStyle w:val="A774E2904A254990BEA765333630549B"/>
          </w:pPr>
          <w:r>
            <w:t>Leadership</w:t>
          </w:r>
        </w:p>
      </w:docPartBody>
    </w:docPart>
    <w:docPart>
      <w:docPartPr>
        <w:name w:val="B93DFBF496E04C5BB81BB957B3C86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D519-1867-439B-9116-48976EA41807}"/>
      </w:docPartPr>
      <w:docPartBody>
        <w:p w:rsidR="00000000" w:rsidRDefault="001F2365">
          <w:pPr>
            <w:pStyle w:val="B93DFBF496E04C5BB81BB957B3C864B0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65"/>
    <w:rsid w:val="001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6CBE0866E48D8BE024C74EDE1ADD0">
    <w:name w:val="CDD6CBE0866E48D8BE024C74EDE1ADD0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D6839AA241EA4C01BBEB7FCD271E531D">
    <w:name w:val="D6839AA241EA4C01BBEB7FCD271E531D"/>
  </w:style>
  <w:style w:type="paragraph" w:customStyle="1" w:styleId="E546684E7DBE4FFEA1FFD73A2D976A96">
    <w:name w:val="E546684E7DBE4FFEA1FFD73A2D976A96"/>
  </w:style>
  <w:style w:type="paragraph" w:customStyle="1" w:styleId="90CBFCDA2DFE443FB5C9C5F4AEA4D0DC">
    <w:name w:val="90CBFCDA2DFE443FB5C9C5F4AEA4D0DC"/>
  </w:style>
  <w:style w:type="paragraph" w:customStyle="1" w:styleId="1762121A97764845BE84A1C6DDADAF33">
    <w:name w:val="1762121A97764845BE84A1C6DDADAF33"/>
  </w:style>
  <w:style w:type="paragraph" w:customStyle="1" w:styleId="EEFD481D9D7B45B6A4B5964AEF7AF069">
    <w:name w:val="EEFD481D9D7B45B6A4B5964AEF7AF069"/>
  </w:style>
  <w:style w:type="paragraph" w:customStyle="1" w:styleId="F68C0E73A67943D88047F7112E3F7B72">
    <w:name w:val="F68C0E73A67943D88047F7112E3F7B72"/>
  </w:style>
  <w:style w:type="paragraph" w:customStyle="1" w:styleId="18005DCBD5F647FABC19C8389A32F5BE">
    <w:name w:val="18005DCBD5F647FABC19C8389A32F5BE"/>
  </w:style>
  <w:style w:type="paragraph" w:customStyle="1" w:styleId="E1A92EADD47B493DA513E4CDAEA4A5CD">
    <w:name w:val="E1A92EADD47B493DA513E4CDAEA4A5CD"/>
  </w:style>
  <w:style w:type="paragraph" w:customStyle="1" w:styleId="22C8F1D4B6AD42718C1883B9E755A96B">
    <w:name w:val="22C8F1D4B6AD42718C1883B9E755A96B"/>
  </w:style>
  <w:style w:type="paragraph" w:customStyle="1" w:styleId="8789E2D4B80A47DBB73EF00FD0C21F8C">
    <w:name w:val="8789E2D4B80A47DBB73EF00FD0C21F8C"/>
  </w:style>
  <w:style w:type="paragraph" w:customStyle="1" w:styleId="E0CE3627E8424D21B82A2397EED0C0FC">
    <w:name w:val="E0CE3627E8424D21B82A2397EED0C0FC"/>
  </w:style>
  <w:style w:type="paragraph" w:customStyle="1" w:styleId="4D0EE7A285EC4E429A5D47A511FA4102">
    <w:name w:val="4D0EE7A285EC4E429A5D47A511FA4102"/>
  </w:style>
  <w:style w:type="paragraph" w:customStyle="1" w:styleId="86A1FECF790A42399B2517B7A521E607">
    <w:name w:val="86A1FECF790A42399B2517B7A521E607"/>
  </w:style>
  <w:style w:type="paragraph" w:customStyle="1" w:styleId="E5B7CBEF64374E1D84A0C5D7025A7844">
    <w:name w:val="E5B7CBEF64374E1D84A0C5D7025A7844"/>
  </w:style>
  <w:style w:type="paragraph" w:customStyle="1" w:styleId="C21A1CB1220042979F40F71F5C22B89E">
    <w:name w:val="C21A1CB1220042979F40F71F5C22B89E"/>
  </w:style>
  <w:style w:type="paragraph" w:customStyle="1" w:styleId="01EC73696E8B43989E1534834DBC0468">
    <w:name w:val="01EC73696E8B43989E1534834DBC0468"/>
  </w:style>
  <w:style w:type="paragraph" w:customStyle="1" w:styleId="4A12B378F2AA4854915D32BD53B0CAC9">
    <w:name w:val="4A12B378F2AA4854915D32BD53B0CAC9"/>
  </w:style>
  <w:style w:type="paragraph" w:customStyle="1" w:styleId="10A512AB855945F9BC79607E2AFA61B3">
    <w:name w:val="10A512AB855945F9BC79607E2AFA61B3"/>
  </w:style>
  <w:style w:type="paragraph" w:customStyle="1" w:styleId="31AA56E22D9A44F0B98532FF9DAFADA0">
    <w:name w:val="31AA56E22D9A44F0B98532FF9DAFADA0"/>
  </w:style>
  <w:style w:type="paragraph" w:customStyle="1" w:styleId="C7449A27B469403C9B6A083B4945A7CD">
    <w:name w:val="C7449A27B469403C9B6A083B4945A7CD"/>
  </w:style>
  <w:style w:type="paragraph" w:customStyle="1" w:styleId="5620AFDD243945F1BACE4209437EED7D">
    <w:name w:val="5620AFDD243945F1BACE4209437EED7D"/>
  </w:style>
  <w:style w:type="paragraph" w:customStyle="1" w:styleId="0523E71B8D344CD197E5659C57620164">
    <w:name w:val="0523E71B8D344CD197E5659C57620164"/>
  </w:style>
  <w:style w:type="paragraph" w:customStyle="1" w:styleId="45C920310D194E788D64C8635191A4F3">
    <w:name w:val="45C920310D194E788D64C8635191A4F3"/>
  </w:style>
  <w:style w:type="paragraph" w:customStyle="1" w:styleId="1C2472B7AD214C37A76D8EE297EEF412">
    <w:name w:val="1C2472B7AD214C37A76D8EE297EEF412"/>
  </w:style>
  <w:style w:type="paragraph" w:customStyle="1" w:styleId="E52346678BCD4D8DA46DAE19683CC1ED">
    <w:name w:val="E52346678BCD4D8DA46DAE19683CC1ED"/>
  </w:style>
  <w:style w:type="paragraph" w:customStyle="1" w:styleId="AEE0E2681F604C1BA28855648B591CF1">
    <w:name w:val="AEE0E2681F604C1BA28855648B591CF1"/>
  </w:style>
  <w:style w:type="paragraph" w:customStyle="1" w:styleId="90A4D933D3F743D9A4A0746EBC071611">
    <w:name w:val="90A4D933D3F743D9A4A0746EBC071611"/>
  </w:style>
  <w:style w:type="paragraph" w:customStyle="1" w:styleId="F06536A816764AB39EB7CC81ED93ADBC">
    <w:name w:val="F06536A816764AB39EB7CC81ED93ADBC"/>
  </w:style>
  <w:style w:type="paragraph" w:customStyle="1" w:styleId="4FA3DDF527B14DC88A8A2EDB37E9931D">
    <w:name w:val="4FA3DDF527B14DC88A8A2EDB37E9931D"/>
  </w:style>
  <w:style w:type="paragraph" w:customStyle="1" w:styleId="A774E2904A254990BEA765333630549B">
    <w:name w:val="A774E2904A254990BEA765333630549B"/>
  </w:style>
  <w:style w:type="paragraph" w:customStyle="1" w:styleId="FA03E850DCAC43888F837E44A291679E">
    <w:name w:val="FA03E850DCAC43888F837E44A291679E"/>
  </w:style>
  <w:style w:type="paragraph" w:customStyle="1" w:styleId="B93DFBF496E04C5BB81BB957B3C864B0">
    <w:name w:val="B93DFBF496E04C5BB81BB957B3C864B0"/>
  </w:style>
  <w:style w:type="paragraph" w:customStyle="1" w:styleId="B3A2439FEEE041059C6D7B26F55177BF">
    <w:name w:val="B3A2439FEEE041059C6D7B26F55177BF"/>
  </w:style>
  <w:style w:type="paragraph" w:customStyle="1" w:styleId="98406A3FA7284624A25307D795BD5521">
    <w:name w:val="98406A3FA7284624A25307D795BD5521"/>
  </w:style>
  <w:style w:type="paragraph" w:customStyle="1" w:styleId="291E9D036C9A4FAD885DD97C4F29BCDD">
    <w:name w:val="291E9D036C9A4FAD885DD97C4F29B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2022-01-09T22:49:00Z</dcterms:created>
  <dcterms:modified xsi:type="dcterms:W3CDTF">2022-01-10T02:40:00Z</dcterms:modified>
</cp:coreProperties>
</file>